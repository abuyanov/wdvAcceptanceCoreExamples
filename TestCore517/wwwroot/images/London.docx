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1285924989"/>
        <w:placeholder>
          <w:docPart w:val="8EE33AFCFE9C44088D6FE113717A59EC"/>
        </w:placeholder>
        <w:temporary/>
        <w:showingPlcHdr/>
        <w15:appearance w15:val="hidden"/>
      </w:sdtPr>
      <w:sdtEndPr/>
      <w:sdtContent>
        <w:p w14:paraId="5A972C6B" w14:textId="77777777" w:rsidR="00771F16" w:rsidRDefault="000A0F9B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-1897202033"/>
        <w:placeholder>
          <w:docPart w:val="A617013CA6174CF1A12B865C18EAD3B7"/>
        </w:placeholder>
        <w:temporary/>
        <w:showingPlcHdr/>
        <w15:appearance w15:val="hidden"/>
      </w:sdtPr>
      <w:sdtEndPr/>
      <w:sdtContent>
        <w:p w14:paraId="748FFCAE" w14:textId="77777777" w:rsidR="00771F16" w:rsidRDefault="000A0F9B" w:rsidP="005B06C1">
          <w:pPr>
            <w:pStyle w:val="Heading1"/>
          </w:pPr>
          <w:r>
            <w:t>Heading 1</w:t>
          </w:r>
        </w:p>
      </w:sdtContent>
    </w:sdt>
    <w:sdt>
      <w:sdtPr>
        <w:alias w:val="Main text:"/>
        <w:tag w:val="Main text:"/>
        <w:id w:val="897480366"/>
        <w:placeholder>
          <w:docPart w:val="1F56BB53D9C64D5791C151C1B00D5E98"/>
        </w:placeholder>
        <w:temporary/>
        <w:showingPlcHdr/>
        <w15:appearance w15:val="hidden"/>
      </w:sdtPr>
      <w:sdtEndPr/>
      <w:sdtContent>
        <w:p w14:paraId="52DD8A0F" w14:textId="77777777" w:rsidR="000A0F9B" w:rsidRDefault="000A0F9B" w:rsidP="000A0F9B">
          <w:r>
            <w:t>To get started right away, just tap any placeholder text (such as this) and start typing to replace it with your own.</w:t>
          </w:r>
        </w:p>
        <w:p w14:paraId="18063C31" w14:textId="77777777"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14:paraId="423FD601" w14:textId="02FA3F6C" w:rsidR="000A0F9B" w:rsidRDefault="000A0F9B" w:rsidP="000A0F9B">
          <w:r>
            <w:t>Find even more easy-to-use tools on the Insert tab, such as to add a hyperlink or insert a comment.</w:t>
          </w:r>
        </w:p>
      </w:sdtContent>
    </w:sdt>
    <w:p w14:paraId="555FBAC5" w14:textId="548CFBAC" w:rsidR="002C0447" w:rsidRDefault="002C0447" w:rsidP="000A0F9B"/>
    <w:p w14:paraId="63A1DB18" w14:textId="77777777" w:rsidR="002C0447" w:rsidRDefault="002C0447" w:rsidP="005B06C1">
      <w:pPr>
        <w:pStyle w:val="Heading2"/>
      </w:pPr>
      <w:r>
        <w:lastRenderedPageBreak/>
        <w:t>Notes</w:t>
      </w:r>
    </w:p>
    <w:p w14:paraId="535F10FE" w14:textId="77777777" w:rsidR="002C0447" w:rsidRDefault="002C0447" w:rsidP="002C0447">
      <w:pPr>
        <w:pStyle w:val="Heading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486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4867"/>
          <w:sz w:val="36"/>
          <w:szCs w:val="36"/>
        </w:rPr>
        <w:t>General</w:t>
      </w:r>
    </w:p>
    <w:p w14:paraId="011BC1FC" w14:textId="77777777" w:rsidR="002C0447" w:rsidRDefault="002C0447" w:rsidP="002C0447">
      <w:pPr>
        <w:pStyle w:val="NormalWeb"/>
        <w:shd w:val="clear" w:color="auto" w:fill="FFFFFF"/>
        <w:spacing w:before="225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proofErr w:type="gram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 attribute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value is a property on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The select tag helper uses the name of the property to generate values for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 attributes on the rendered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</w:t>
      </w:r>
      <w:r>
        <w:rPr>
          <w:rFonts w:ascii="Helvetica" w:hAnsi="Helvetica" w:cs="Helvetica"/>
          <w:color w:val="333333"/>
          <w:sz w:val="21"/>
          <w:szCs w:val="21"/>
        </w:rPr>
        <w:t> element. The selected value(s) will be bound to the specified model's property if the property is </w:t>
      </w:r>
      <w:hyperlink r:id="rId7" w:history="1">
        <w:r>
          <w:rPr>
            <w:rStyle w:val="Hyperlink"/>
            <w:rFonts w:ascii="Helvetica" w:eastAsiaTheme="majorEastAsia" w:hAnsi="Helvetica" w:cs="Helvetica"/>
            <w:b/>
            <w:bCs/>
            <w:color w:val="000000"/>
            <w:sz w:val="21"/>
            <w:szCs w:val="21"/>
          </w:rPr>
          <w:t>model bound</w:t>
        </w:r>
      </w:hyperlink>
      <w:r>
        <w:rPr>
          <w:rFonts w:ascii="Helvetica" w:hAnsi="Helvetica" w:cs="Helvetica"/>
          <w:color w:val="333333"/>
          <w:sz w:val="21"/>
          <w:szCs w:val="21"/>
        </w:rPr>
        <w:t>. If the property is a collection, support for multiple selections will be enabled by the inclusion of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multiple</w:t>
      </w:r>
      <w:r>
        <w:rPr>
          <w:rFonts w:ascii="Helvetica" w:hAnsi="Helvetica" w:cs="Helvetica"/>
          <w:color w:val="333333"/>
          <w:sz w:val="21"/>
          <w:szCs w:val="21"/>
        </w:rPr>
        <w:t> attribute in the rendered element.</w:t>
      </w:r>
    </w:p>
    <w:p w14:paraId="20ED8EA1" w14:textId="77777777" w:rsidR="002C0447" w:rsidRDefault="002C0447" w:rsidP="002C0447">
      <w:pPr>
        <w:pStyle w:val="Heading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486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4867"/>
          <w:sz w:val="36"/>
          <w:szCs w:val="36"/>
        </w:rPr>
        <w:t>Options</w:t>
      </w:r>
    </w:p>
    <w:p w14:paraId="5485852A" w14:textId="77777777" w:rsidR="002C0447" w:rsidRDefault="002C0447" w:rsidP="002C0447">
      <w:pPr>
        <w:pStyle w:val="NormalWeb"/>
        <w:shd w:val="clear" w:color="auto" w:fill="FFFFFF"/>
        <w:spacing w:before="225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items</w:t>
      </w:r>
      <w:r>
        <w:rPr>
          <w:rFonts w:ascii="Helvetica" w:hAnsi="Helvetica" w:cs="Helvetica"/>
          <w:color w:val="333333"/>
          <w:sz w:val="21"/>
          <w:szCs w:val="21"/>
        </w:rPr>
        <w:t> attribute value is a collection of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or a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that represent the options that appear in the select list, or it can be an expression that returns a collection of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or a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The following example shows a list of numbers being created and added to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ViewData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 the </w:t>
      </w:r>
      <w:proofErr w:type="spellStart"/>
      <w:proofErr w:type="gram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OnGet</w:t>
      </w:r>
      <w:proofErr w:type="spellEnd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handler and then being bound to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items</w:t>
      </w:r>
      <w:r>
        <w:rPr>
          <w:rFonts w:ascii="Helvetica" w:hAnsi="Helvetica" w:cs="Helvetica"/>
          <w:color w:val="333333"/>
          <w:sz w:val="21"/>
          <w:szCs w:val="21"/>
        </w:rPr>
        <w:t> attribute:</w:t>
      </w:r>
    </w:p>
    <w:p w14:paraId="3F9FD9BD" w14:textId="215276F6" w:rsidR="002C0447" w:rsidRDefault="002C0447" w:rsidP="000A0F9B"/>
    <w:p w14:paraId="73AA7D4D" w14:textId="6E95ED2E" w:rsidR="002C0447" w:rsidRDefault="002C0447" w:rsidP="000A0F9B">
      <w:bookmarkStart w:id="0" w:name="_GoBack"/>
      <w:bookmarkEnd w:id="0"/>
    </w:p>
    <w:p w14:paraId="2C6AE03B" w14:textId="77777777" w:rsidR="002C0447" w:rsidRDefault="002C0447" w:rsidP="005B06C1">
      <w:pPr>
        <w:pStyle w:val="Heading1"/>
      </w:pPr>
      <w:r>
        <w:lastRenderedPageBreak/>
        <w:t>London</w:t>
      </w:r>
    </w:p>
    <w:p w14:paraId="1B28F148" w14:textId="77777777" w:rsidR="002C0447" w:rsidRDefault="002C0447" w:rsidP="002C044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London is the capital city of England. It is the most populous city in the United Kingdom, with a metropolitan area of over 13 million inhabitants.</w:t>
      </w:r>
    </w:p>
    <w:p w14:paraId="0CBD1354" w14:textId="77777777" w:rsidR="002C0447" w:rsidRDefault="002C0447" w:rsidP="002C044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Standing on the River Thames, London has been a major settlement for two millennia, its history going back to its founding by the Romans, who named 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Londinium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8B8E172" w14:textId="77777777" w:rsidR="002C0447" w:rsidRDefault="002C0447" w:rsidP="000A0F9B"/>
    <w:sectPr w:rsidR="002C0447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DB94" w14:textId="77777777" w:rsidR="00154D74" w:rsidRDefault="00154D74">
      <w:pPr>
        <w:spacing w:after="0" w:line="240" w:lineRule="auto"/>
      </w:pPr>
      <w:r>
        <w:separator/>
      </w:r>
    </w:p>
  </w:endnote>
  <w:endnote w:type="continuationSeparator" w:id="0">
    <w:p w14:paraId="4DC0A80A" w14:textId="77777777" w:rsidR="00154D74" w:rsidRDefault="0015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064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D73C8" w14:textId="77777777" w:rsidR="00154D74" w:rsidRDefault="00154D74">
      <w:pPr>
        <w:spacing w:after="0" w:line="240" w:lineRule="auto"/>
      </w:pPr>
      <w:r>
        <w:separator/>
      </w:r>
    </w:p>
  </w:footnote>
  <w:footnote w:type="continuationSeparator" w:id="0">
    <w:p w14:paraId="12C61399" w14:textId="77777777" w:rsidR="00154D74" w:rsidRDefault="00154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7"/>
    <w:rsid w:val="000A0F9B"/>
    <w:rsid w:val="00123E1E"/>
    <w:rsid w:val="0013591F"/>
    <w:rsid w:val="00154D74"/>
    <w:rsid w:val="00216BF8"/>
    <w:rsid w:val="0024640E"/>
    <w:rsid w:val="002C0447"/>
    <w:rsid w:val="002C1B16"/>
    <w:rsid w:val="005B06C1"/>
    <w:rsid w:val="00771F16"/>
    <w:rsid w:val="0078294C"/>
    <w:rsid w:val="008B6008"/>
    <w:rsid w:val="00971DEC"/>
    <w:rsid w:val="00B64B70"/>
    <w:rsid w:val="00B66857"/>
    <w:rsid w:val="00BA3B94"/>
    <w:rsid w:val="00C07BE9"/>
    <w:rsid w:val="00DA28DD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8692"/>
  <w15:chartTrackingRefBased/>
  <w15:docId w15:val="{0AD600DE-203F-4922-8954-1CC3BF1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6C1"/>
    <w:pPr>
      <w:keepNext/>
      <w:keepLines/>
      <w:pageBreakBefore/>
      <w:spacing w:before="150" w:after="15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06C1"/>
    <w:pPr>
      <w:keepNext/>
      <w:keepLines/>
      <w:pageBreakBefore/>
      <w:shd w:val="clear" w:color="auto" w:fill="FFFFFF"/>
      <w:spacing w:before="300" w:after="1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C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6C1"/>
    <w:rPr>
      <w:rFonts w:asciiTheme="majorHAnsi" w:eastAsiaTheme="majorEastAsia" w:hAnsiTheme="majorHAnsi" w:cstheme="majorBidi"/>
      <w:b/>
      <w:bCs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2C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earnrazorpages.com/razor-pages/model-bi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.buianov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E33AFCFE9C44088D6FE113717A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FF42-445F-4F9F-A97A-8AD3E32CA623}"/>
      </w:docPartPr>
      <w:docPartBody>
        <w:p w:rsidR="00DC744D" w:rsidRDefault="00C33549">
          <w:pPr>
            <w:pStyle w:val="8EE33AFCFE9C44088D6FE113717A59EC"/>
          </w:pPr>
          <w:r>
            <w:t>Title</w:t>
          </w:r>
        </w:p>
      </w:docPartBody>
    </w:docPart>
    <w:docPart>
      <w:docPartPr>
        <w:name w:val="A617013CA6174CF1A12B865C18EA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5257-1F25-43A3-AF4A-D163FEF25EAA}"/>
      </w:docPartPr>
      <w:docPartBody>
        <w:p w:rsidR="00DC744D" w:rsidRDefault="00C33549">
          <w:pPr>
            <w:pStyle w:val="A617013CA6174CF1A12B865C18EAD3B7"/>
          </w:pPr>
          <w:r>
            <w:t>Heading 1</w:t>
          </w:r>
        </w:p>
      </w:docPartBody>
    </w:docPart>
    <w:docPart>
      <w:docPartPr>
        <w:name w:val="1F56BB53D9C64D5791C151C1B00D5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09C06-5814-4598-AAA4-F3386E70D274}"/>
      </w:docPartPr>
      <w:docPartBody>
        <w:p w:rsidR="006029BB" w:rsidRDefault="00C33549" w:rsidP="000A0F9B">
          <w:r>
            <w:t>To get started right away, just tap any placeholder text (such as this) and start typing to replace it with your own.</w:t>
          </w:r>
        </w:p>
        <w:p w:rsidR="006029BB" w:rsidRDefault="00C33549" w:rsidP="000A0F9B">
          <w:r>
            <w:t>Want to insert a picture from your files or add a shape, text box, or table? You got it! On the Insert tab of the ribbon, just tap the option you need.</w:t>
          </w:r>
        </w:p>
        <w:p w:rsidR="00DC744D" w:rsidRDefault="00C33549">
          <w:pPr>
            <w:pStyle w:val="1F56BB53D9C64D5791C151C1B00D5E98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9"/>
    <w:rsid w:val="00C33549"/>
    <w:rsid w:val="00DC744D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33AFCFE9C44088D6FE113717A59EC">
    <w:name w:val="8EE33AFCFE9C44088D6FE113717A59EC"/>
  </w:style>
  <w:style w:type="paragraph" w:customStyle="1" w:styleId="A617013CA6174CF1A12B865C18EAD3B7">
    <w:name w:val="A617013CA6174CF1A12B865C18EAD3B7"/>
  </w:style>
  <w:style w:type="paragraph" w:customStyle="1" w:styleId="1F56BB53D9C64D5791C151C1B00D5E98">
    <w:name w:val="1F56BB53D9C64D5791C151C1B00D5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Buianov</dc:creator>
  <cp:keywords/>
  <dc:description/>
  <cp:lastModifiedBy>Aleksandr Buianov</cp:lastModifiedBy>
  <cp:revision>2</cp:revision>
  <dcterms:created xsi:type="dcterms:W3CDTF">2018-10-18T13:05:00Z</dcterms:created>
  <dcterms:modified xsi:type="dcterms:W3CDTF">2018-12-21T08:08:00Z</dcterms:modified>
</cp:coreProperties>
</file>